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6AB9A005" w14:textId="77777777" w:rsidTr="00E10F31">
        <w:trPr>
          <w:trHeight w:val="669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606701B6" w14:textId="34342251" w:rsidR="00F316AD" w:rsidRPr="001700F2" w:rsidRDefault="00490F8F" w:rsidP="00E77E12">
            <w:pPr>
              <w:pStyle w:val="Title"/>
            </w:pPr>
            <w:r>
              <w:t>Hunter McConnel</w:t>
            </w:r>
            <w:r w:rsidR="00E77E12">
              <w:t>l</w:t>
            </w:r>
            <w:r w:rsidR="00F316AD" w:rsidRPr="001700F2">
              <w:t xml:space="preserve"> </w:t>
            </w:r>
          </w:p>
        </w:tc>
      </w:tr>
      <w:tr w:rsidR="00F316AD" w:rsidRPr="001700F2" w14:paraId="12367E48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6E3CD826" w14:textId="589FDA32" w:rsidR="00F316AD" w:rsidRPr="001700F2" w:rsidRDefault="00E77E12" w:rsidP="00D20DA9">
            <w:pPr>
              <w:jc w:val="center"/>
            </w:pPr>
            <w:r>
              <w:t xml:space="preserve">23735 </w:t>
            </w:r>
            <w:r w:rsidR="00490F8F">
              <w:t>Holy</w:t>
            </w:r>
            <w:r>
              <w:t>c</w:t>
            </w:r>
            <w:r w:rsidR="00490F8F">
              <w:t>ross</w:t>
            </w:r>
            <w:r>
              <w:t>-</w:t>
            </w:r>
            <w:r w:rsidR="00490F8F">
              <w:t>Epps Rd. Maryville</w:t>
            </w:r>
            <w:r>
              <w:t xml:space="preserve">, </w:t>
            </w:r>
            <w:r w:rsidR="00490F8F">
              <w:t>O</w:t>
            </w:r>
            <w:r>
              <w:t>H 43040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2F3D1F12" w14:textId="0B0BF49B" w:rsidR="00F316AD" w:rsidRPr="001700F2" w:rsidRDefault="00490F8F" w:rsidP="00D20DA9">
            <w:pPr>
              <w:jc w:val="center"/>
            </w:pPr>
            <w:r>
              <w:t>937-594-2294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56DDB35B" w14:textId="083E595F" w:rsidR="00F316AD" w:rsidRPr="001700F2" w:rsidRDefault="00490F8F" w:rsidP="00D20DA9">
            <w:pPr>
              <w:jc w:val="center"/>
            </w:pPr>
            <w:r>
              <w:t>Huntmc@outlook.com</w:t>
            </w:r>
            <w:r w:rsidR="00D20DA9" w:rsidRPr="001700F2">
              <w:t xml:space="preserve"> </w:t>
            </w:r>
          </w:p>
        </w:tc>
      </w:tr>
      <w:tr w:rsidR="00CD50FD" w:rsidRPr="001700F2" w14:paraId="7C886EDE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4F9749ED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79FBE4A8" w14:textId="77777777" w:rsidR="00CD50FD" w:rsidRPr="001700F2" w:rsidRDefault="00000000" w:rsidP="00D20DA9">
            <w:pPr>
              <w:pStyle w:val="Heading1"/>
            </w:pPr>
            <w:sdt>
              <w:sdtPr>
                <w:id w:val="1460613821"/>
                <w:placeholder>
                  <w:docPart w:val="7D9B53C1670548EEAC69ED49038378D9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F7FFFE2" w14:textId="77777777" w:rsidR="00CD50FD" w:rsidRPr="001700F2" w:rsidRDefault="00CD50FD"/>
        </w:tc>
      </w:tr>
      <w:tr w:rsidR="00CD50FD" w:rsidRPr="001700F2" w14:paraId="79FD4CC0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19123ED3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6C00E803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79D1A03D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2A5C1698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0576670D" w14:textId="66254FE4" w:rsidR="0040233B" w:rsidRPr="001700F2" w:rsidRDefault="00E77E12" w:rsidP="00D20DA9">
            <w:pPr>
              <w:pStyle w:val="Text"/>
            </w:pPr>
            <w:r>
              <w:t>To obtain an internship / summer position th</w:t>
            </w:r>
            <w:r w:rsidR="008A14A0">
              <w:t>at</w:t>
            </w:r>
            <w:r>
              <w:t xml:space="preserve"> utilizes my existing computer skills with the opportunity to learn new things.  I enjoy being part of a team I where I can contribute and achieve group objectives.</w:t>
            </w:r>
          </w:p>
        </w:tc>
      </w:tr>
      <w:tr w:rsidR="00CD50FD" w:rsidRPr="001700F2" w14:paraId="258670E7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29DB99E4" w14:textId="77777777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586328C03FBF4D3F9C488DE20126A738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E192EEE4567C4A169652921313553E37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8AB7D0B" w14:textId="77777777" w:rsidR="00CD50FD" w:rsidRPr="001700F2" w:rsidRDefault="00000000" w:rsidP="00D20DA9">
            <w:pPr>
              <w:pStyle w:val="Heading1"/>
            </w:pPr>
            <w:sdt>
              <w:sdtPr>
                <w:id w:val="-1748876717"/>
                <w:placeholder>
                  <w:docPart w:val="FE67667A2650422FBF17B6EF0154CB43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15E8F833" w14:textId="77777777" w:rsidR="00CD50FD" w:rsidRPr="001700F2" w:rsidRDefault="00CD50FD"/>
        </w:tc>
      </w:tr>
      <w:tr w:rsidR="00CD50FD" w:rsidRPr="001700F2" w14:paraId="42503EF1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31A6267C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4E1F3159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1DB4F60E" w14:textId="3FB9131C" w:rsidR="00366C5C" w:rsidRPr="001700F2" w:rsidRDefault="00366C5C"/>
        </w:tc>
      </w:tr>
      <w:tr w:rsidR="0040233B" w:rsidRPr="001700F2" w14:paraId="2D5C6C92" w14:textId="77777777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14:paraId="1B8B84CF" w14:textId="77777777" w:rsidR="0040233B" w:rsidRPr="001700F2" w:rsidRDefault="0040233B" w:rsidP="0040233B">
            <w:pPr>
              <w:pStyle w:val="Text"/>
            </w:pPr>
          </w:p>
          <w:p w14:paraId="0B17F61D" w14:textId="6B893684" w:rsidR="00366C5C" w:rsidRDefault="00490F8F" w:rsidP="00B5073F">
            <w:pPr>
              <w:pStyle w:val="Text"/>
              <w:rPr>
                <w:rFonts w:cstheme="minorHAnsi"/>
                <w:b/>
                <w:bCs/>
              </w:rPr>
            </w:pPr>
            <w:r w:rsidRPr="00B5073F">
              <w:rPr>
                <w:rFonts w:cstheme="minorHAnsi"/>
                <w:b/>
                <w:bCs/>
              </w:rPr>
              <w:t>Junior</w:t>
            </w:r>
            <w:r w:rsidR="00F0502E" w:rsidRPr="00B5073F">
              <w:rPr>
                <w:rFonts w:cstheme="minorHAnsi"/>
                <w:b/>
                <w:bCs/>
              </w:rPr>
              <w:t xml:space="preserve">, </w:t>
            </w:r>
            <w:r w:rsidRPr="00B5073F">
              <w:rPr>
                <w:rFonts w:cstheme="minorHAnsi"/>
                <w:b/>
                <w:bCs/>
              </w:rPr>
              <w:t xml:space="preserve">Shawnee State University, majoring in Digital Simulation/Gaming </w:t>
            </w:r>
          </w:p>
          <w:p w14:paraId="09FD68EE" w14:textId="4ACD839D" w:rsidR="00B5073F" w:rsidRDefault="00B5073F" w:rsidP="00B5073F"/>
          <w:p w14:paraId="493EFFF7" w14:textId="2B762E7A" w:rsidR="00B875D4" w:rsidRDefault="00B875D4" w:rsidP="00B875D4">
            <w:pPr>
              <w:pStyle w:val="Text"/>
            </w:pPr>
            <w:r>
              <w:t>Current GPA: 2.60</w:t>
            </w:r>
          </w:p>
          <w:p w14:paraId="72714A4D" w14:textId="3D85A310" w:rsidR="00B875D4" w:rsidRPr="00B5073F" w:rsidRDefault="00B875D4" w:rsidP="00B5073F"/>
          <w:p w14:paraId="677AB203" w14:textId="2D632792" w:rsidR="00366C5C" w:rsidRPr="00B5073F" w:rsidRDefault="00366C5C" w:rsidP="00366C5C">
            <w:pPr>
              <w:rPr>
                <w:sz w:val="20"/>
                <w:szCs w:val="20"/>
                <w:u w:val="single"/>
              </w:rPr>
            </w:pPr>
            <w:r w:rsidRPr="00B5073F">
              <w:rPr>
                <w:sz w:val="20"/>
                <w:szCs w:val="20"/>
                <w:u w:val="single"/>
              </w:rPr>
              <w:t>Relevant Coursework</w:t>
            </w:r>
          </w:p>
          <w:p w14:paraId="4FF1D817" w14:textId="17781DEB" w:rsidR="00366C5C" w:rsidRDefault="0087027B" w:rsidP="00366C5C">
            <w:pPr>
              <w:rPr>
                <w:sz w:val="18"/>
                <w:szCs w:val="18"/>
              </w:rPr>
            </w:pPr>
            <w:r w:rsidRPr="00E31CE0">
              <w:rPr>
                <w:sz w:val="18"/>
                <w:szCs w:val="18"/>
              </w:rPr>
              <w:t>D</w:t>
            </w:r>
            <w:r w:rsidR="00E31CE0" w:rsidRPr="00E31CE0">
              <w:rPr>
                <w:sz w:val="18"/>
                <w:szCs w:val="18"/>
              </w:rPr>
              <w:t>igital 3D Foundations</w:t>
            </w:r>
          </w:p>
          <w:p w14:paraId="76208886" w14:textId="707691A6" w:rsidR="00791427" w:rsidRDefault="00791427" w:rsidP="00366C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Graphics 1,2</w:t>
            </w:r>
          </w:p>
          <w:p w14:paraId="0FBE6EA4" w14:textId="1D28C2BC" w:rsidR="00791427" w:rsidRDefault="00791427" w:rsidP="00366C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Structures</w:t>
            </w:r>
          </w:p>
          <w:p w14:paraId="3FC369CF" w14:textId="2B674165" w:rsidR="00791427" w:rsidRDefault="00B5073F" w:rsidP="00366C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 Oriented Programming</w:t>
            </w:r>
          </w:p>
          <w:p w14:paraId="0CF86406" w14:textId="1195655C" w:rsidR="00366C5C" w:rsidRPr="00B5073F" w:rsidRDefault="00B5073F" w:rsidP="00366C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Systems Programming</w:t>
            </w:r>
          </w:p>
          <w:p w14:paraId="1D4918E7" w14:textId="59AF396B" w:rsidR="00490F8F" w:rsidRDefault="00490F8F" w:rsidP="00490F8F"/>
          <w:p w14:paraId="323A983C" w14:textId="77777777" w:rsidR="00B5073F" w:rsidRDefault="00B5073F" w:rsidP="00490F8F"/>
          <w:p w14:paraId="0B5C32DF" w14:textId="079AD562" w:rsidR="00D331D7" w:rsidRPr="00F401F0" w:rsidRDefault="00490F8F" w:rsidP="00F401F0">
            <w:pPr>
              <w:pStyle w:val="Text"/>
              <w:rPr>
                <w:rFonts w:ascii="Arial" w:hAnsi="Arial" w:cs="Arial"/>
                <w:b/>
                <w:bCs/>
                <w:color w:val="434342"/>
              </w:rPr>
            </w:pPr>
            <w:r w:rsidRPr="00B5073F">
              <w:rPr>
                <w:rFonts w:ascii="Arial" w:hAnsi="Arial" w:cs="Arial"/>
                <w:b/>
                <w:bCs/>
              </w:rPr>
              <w:t>Gradua</w:t>
            </w:r>
            <w:r w:rsidR="00366C5C" w:rsidRPr="00B5073F">
              <w:rPr>
                <w:rFonts w:ascii="Arial" w:hAnsi="Arial" w:cs="Arial"/>
                <w:b/>
                <w:bCs/>
              </w:rPr>
              <w:t>te of</w:t>
            </w:r>
            <w:r w:rsidRPr="00B5073F">
              <w:rPr>
                <w:rFonts w:ascii="Arial" w:hAnsi="Arial" w:cs="Arial"/>
                <w:b/>
                <w:bCs/>
              </w:rPr>
              <w:t xml:space="preserve"> </w:t>
            </w:r>
            <w:r w:rsidR="001C3515" w:rsidRPr="00B5073F">
              <w:rPr>
                <w:rFonts w:ascii="Arial" w:hAnsi="Arial" w:cs="Arial"/>
                <w:b/>
                <w:bCs/>
              </w:rPr>
              <w:t>Ohio Hi-Point Career Center</w:t>
            </w:r>
            <w:r w:rsidR="009A7272" w:rsidRPr="00B5073F">
              <w:rPr>
                <w:rStyle w:val="jsgrdq"/>
                <w:rFonts w:ascii="Arial" w:hAnsi="Arial" w:cs="Arial"/>
                <w:b/>
                <w:bCs/>
                <w:color w:val="434342"/>
              </w:rPr>
              <w:t xml:space="preserve"> with a program concentration on smart technology.</w:t>
            </w:r>
          </w:p>
        </w:tc>
        <w:tc>
          <w:tcPr>
            <w:tcW w:w="6203" w:type="dxa"/>
            <w:gridSpan w:val="2"/>
            <w:vAlign w:val="center"/>
          </w:tcPr>
          <w:p w14:paraId="3763217C" w14:textId="2D4DD5EC" w:rsidR="00366C5C" w:rsidRDefault="00366C5C" w:rsidP="007D3B8F">
            <w:pPr>
              <w:pStyle w:val="Text"/>
              <w:rPr>
                <w:b/>
                <w:bCs/>
                <w:sz w:val="24"/>
              </w:rPr>
            </w:pPr>
          </w:p>
          <w:p w14:paraId="159023B3" w14:textId="77777777" w:rsidR="00587D64" w:rsidRPr="00366C5C" w:rsidRDefault="00587D64" w:rsidP="00587D64">
            <w:pPr>
              <w:pStyle w:val="Text"/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>Forklift Operator</w:t>
            </w:r>
            <w:r w:rsidRPr="00366C5C">
              <w:rPr>
                <w:b/>
                <w:bCs/>
                <w:sz w:val="24"/>
              </w:rPr>
              <w:t xml:space="preserve"> •</w:t>
            </w:r>
            <w:r w:rsidRPr="00366C5C">
              <w:rPr>
                <w:b/>
                <w:bCs/>
                <w:color w:val="595959" w:themeColor="text1" w:themeTint="A6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Midwest Express</w:t>
            </w:r>
            <w:r w:rsidRPr="00366C5C">
              <w:rPr>
                <w:b/>
                <w:bCs/>
              </w:rPr>
              <w:t xml:space="preserve"> </w:t>
            </w:r>
          </w:p>
          <w:p w14:paraId="55B64F09" w14:textId="77777777" w:rsidR="00587D64" w:rsidRPr="00366C5C" w:rsidRDefault="00587D64" w:rsidP="00587D64">
            <w:pPr>
              <w:pStyle w:val="SmallTex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June</w:t>
            </w:r>
            <w:r w:rsidRPr="00366C5C">
              <w:rPr>
                <w:b/>
                <w:bCs/>
                <w:sz w:val="24"/>
              </w:rPr>
              <w:t xml:space="preserve"> – August 20</w:t>
            </w:r>
            <w:r>
              <w:rPr>
                <w:b/>
                <w:bCs/>
                <w:sz w:val="24"/>
              </w:rPr>
              <w:t>22</w:t>
            </w:r>
          </w:p>
          <w:p w14:paraId="1E148DC9" w14:textId="58D270B4" w:rsidR="00587D64" w:rsidRDefault="00587D64" w:rsidP="00587D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Operated a forklift within the East Liberty Honda plant to assist in moving inventory onto the production line.</w:t>
            </w:r>
          </w:p>
          <w:p w14:paraId="1C3A91EB" w14:textId="77777777" w:rsidR="00587D64" w:rsidRPr="00587D64" w:rsidRDefault="00587D64" w:rsidP="00587D64">
            <w:pPr>
              <w:rPr>
                <w:sz w:val="20"/>
                <w:szCs w:val="20"/>
              </w:rPr>
            </w:pPr>
          </w:p>
          <w:p w14:paraId="5EB1FB3A" w14:textId="77777777" w:rsidR="00366C5C" w:rsidRPr="00366C5C" w:rsidRDefault="00366C5C" w:rsidP="00366C5C">
            <w:pPr>
              <w:pStyle w:val="Text"/>
              <w:rPr>
                <w:b/>
                <w:bCs/>
                <w:sz w:val="24"/>
              </w:rPr>
            </w:pPr>
            <w:r w:rsidRPr="00366C5C">
              <w:rPr>
                <w:b/>
                <w:bCs/>
                <w:sz w:val="24"/>
              </w:rPr>
              <w:t xml:space="preserve">Sole Proprietor – McConnell Berries </w:t>
            </w:r>
          </w:p>
          <w:p w14:paraId="6CFFBC88" w14:textId="77777777" w:rsidR="00366C5C" w:rsidRPr="00366C5C" w:rsidRDefault="00366C5C" w:rsidP="00366C5C">
            <w:pPr>
              <w:pStyle w:val="SmallText"/>
              <w:rPr>
                <w:b/>
                <w:bCs/>
                <w:sz w:val="24"/>
              </w:rPr>
            </w:pPr>
            <w:r w:rsidRPr="00366C5C">
              <w:rPr>
                <w:b/>
                <w:bCs/>
                <w:sz w:val="24"/>
              </w:rPr>
              <w:t>February – August 2021</w:t>
            </w:r>
          </w:p>
          <w:p w14:paraId="6BB80E48" w14:textId="14FC9FC0" w:rsidR="00366C5C" w:rsidRDefault="00366C5C" w:rsidP="007D3B8F">
            <w:pPr>
              <w:pStyle w:val="Text"/>
            </w:pPr>
            <w:r>
              <w:t xml:space="preserve">Operated all </w:t>
            </w:r>
            <w:r w:rsidR="002B4406">
              <w:t>day-to-day</w:t>
            </w:r>
            <w:r>
              <w:t xml:space="preserve"> operations of</w:t>
            </w:r>
            <w:r w:rsidR="002B4406">
              <w:t xml:space="preserve"> a </w:t>
            </w:r>
            <w:r>
              <w:t>pick-your-own blueberry farm, including pruning and plant care, application of herbicides and pesticides, customer interaction and checkout, online marketing, and financial performance.</w:t>
            </w:r>
          </w:p>
          <w:p w14:paraId="60CBB0B9" w14:textId="0147A3A5" w:rsidR="00366C5C" w:rsidRDefault="00366C5C" w:rsidP="00366C5C"/>
          <w:p w14:paraId="53F14598" w14:textId="77777777" w:rsidR="00366C5C" w:rsidRPr="00366C5C" w:rsidRDefault="00366C5C" w:rsidP="00366C5C">
            <w:pPr>
              <w:pStyle w:val="Text"/>
              <w:rPr>
                <w:b/>
                <w:bCs/>
                <w:color w:val="595959" w:themeColor="text1" w:themeTint="A6"/>
                <w:sz w:val="24"/>
              </w:rPr>
            </w:pPr>
            <w:r w:rsidRPr="00366C5C">
              <w:rPr>
                <w:b/>
                <w:bCs/>
                <w:sz w:val="24"/>
              </w:rPr>
              <w:t>Inventory Quality Control •</w:t>
            </w:r>
            <w:r w:rsidRPr="00366C5C">
              <w:rPr>
                <w:b/>
                <w:bCs/>
                <w:color w:val="595959" w:themeColor="text1" w:themeTint="A6"/>
                <w:sz w:val="24"/>
              </w:rPr>
              <w:t xml:space="preserve"> Amazon</w:t>
            </w:r>
          </w:p>
          <w:p w14:paraId="6A07BECB" w14:textId="77777777" w:rsidR="00366C5C" w:rsidRPr="00366C5C" w:rsidRDefault="00366C5C" w:rsidP="00366C5C">
            <w:pPr>
              <w:pStyle w:val="SmallText"/>
              <w:rPr>
                <w:b/>
                <w:bCs/>
                <w:sz w:val="24"/>
              </w:rPr>
            </w:pPr>
            <w:r w:rsidRPr="00366C5C">
              <w:rPr>
                <w:b/>
                <w:bCs/>
                <w:sz w:val="24"/>
              </w:rPr>
              <w:t>Summer of 2020</w:t>
            </w:r>
          </w:p>
          <w:p w14:paraId="345D9CC7" w14:textId="2347BF11" w:rsidR="00366C5C" w:rsidRPr="00366C5C" w:rsidRDefault="00366C5C" w:rsidP="00366C5C">
            <w:pPr>
              <w:rPr>
                <w:sz w:val="20"/>
                <w:szCs w:val="20"/>
              </w:rPr>
            </w:pPr>
            <w:r w:rsidRPr="007D3B8F">
              <w:rPr>
                <w:sz w:val="20"/>
                <w:szCs w:val="20"/>
              </w:rPr>
              <w:t>Performed bin counts, accuracy audits, and order verification for Amazon inventory and outgoing orders.  Designated backup crew lead in the absence of manager.</w:t>
            </w:r>
          </w:p>
          <w:p w14:paraId="5E8929B9" w14:textId="77777777" w:rsidR="00366C5C" w:rsidRPr="00366C5C" w:rsidRDefault="00366C5C" w:rsidP="00366C5C"/>
          <w:p w14:paraId="4C5F1960" w14:textId="71086FDB" w:rsidR="007D3B8F" w:rsidRPr="00366C5C" w:rsidRDefault="007D3B8F" w:rsidP="007D3B8F">
            <w:pPr>
              <w:pStyle w:val="Text"/>
              <w:rPr>
                <w:b/>
                <w:bCs/>
              </w:rPr>
            </w:pPr>
            <w:r w:rsidRPr="00366C5C">
              <w:rPr>
                <w:b/>
                <w:bCs/>
                <w:sz w:val="24"/>
              </w:rPr>
              <w:t>Property Maintenance •</w:t>
            </w:r>
            <w:r w:rsidRPr="00366C5C">
              <w:rPr>
                <w:b/>
                <w:bCs/>
                <w:color w:val="595959" w:themeColor="text1" w:themeTint="A6"/>
                <w:sz w:val="24"/>
              </w:rPr>
              <w:t xml:space="preserve"> </w:t>
            </w:r>
            <w:r w:rsidRPr="00366C5C">
              <w:rPr>
                <w:b/>
                <w:bCs/>
                <w:sz w:val="24"/>
              </w:rPr>
              <w:t>Connolly Construction</w:t>
            </w:r>
            <w:r w:rsidRPr="00366C5C">
              <w:rPr>
                <w:b/>
                <w:bCs/>
              </w:rPr>
              <w:t xml:space="preserve"> </w:t>
            </w:r>
          </w:p>
          <w:p w14:paraId="4C5F999A" w14:textId="5EBE7522" w:rsidR="00E33BBA" w:rsidRPr="00366C5C" w:rsidRDefault="001E139D" w:rsidP="007D3B8F">
            <w:pPr>
              <w:pStyle w:val="SmallText"/>
              <w:rPr>
                <w:b/>
                <w:bCs/>
                <w:sz w:val="24"/>
              </w:rPr>
            </w:pPr>
            <w:r w:rsidRPr="00366C5C">
              <w:rPr>
                <w:b/>
                <w:bCs/>
                <w:sz w:val="24"/>
              </w:rPr>
              <w:t>January – August 2019</w:t>
            </w:r>
          </w:p>
          <w:p w14:paraId="66447F1F" w14:textId="7D5E7F7D" w:rsidR="007D3B8F" w:rsidRDefault="001E139D" w:rsidP="001E139D">
            <w:pPr>
              <w:rPr>
                <w:sz w:val="20"/>
                <w:szCs w:val="20"/>
              </w:rPr>
            </w:pPr>
            <w:r w:rsidRPr="001E139D">
              <w:rPr>
                <w:sz w:val="20"/>
                <w:szCs w:val="20"/>
              </w:rPr>
              <w:t>Operated mowing and trimming equipment, performed maintenance of apartments and grounds.</w:t>
            </w:r>
            <w:r>
              <w:rPr>
                <w:sz w:val="20"/>
                <w:szCs w:val="20"/>
              </w:rPr>
              <w:t xml:space="preserve">  </w:t>
            </w:r>
            <w:r w:rsidR="00E978B6">
              <w:rPr>
                <w:sz w:val="20"/>
                <w:szCs w:val="20"/>
              </w:rPr>
              <w:t>Member of</w:t>
            </w:r>
            <w:r>
              <w:rPr>
                <w:sz w:val="20"/>
                <w:szCs w:val="20"/>
              </w:rPr>
              <w:t xml:space="preserve"> primary on</w:t>
            </w:r>
            <w:r w:rsidR="007D3B8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call crew for snow removal and ice removal during winter months.</w:t>
            </w:r>
          </w:p>
          <w:p w14:paraId="18F5B6B9" w14:textId="256FA7C2" w:rsidR="00162B29" w:rsidRDefault="00162B29" w:rsidP="001E139D">
            <w:pPr>
              <w:rPr>
                <w:sz w:val="20"/>
                <w:szCs w:val="20"/>
              </w:rPr>
            </w:pPr>
          </w:p>
          <w:p w14:paraId="0A7B0ADD" w14:textId="347B463E" w:rsidR="00366C5C" w:rsidRPr="00366C5C" w:rsidRDefault="00366C5C" w:rsidP="00366C5C">
            <w:pPr>
              <w:pStyle w:val="Text"/>
            </w:pPr>
          </w:p>
        </w:tc>
      </w:tr>
      <w:tr w:rsidR="00CD50FD" w:rsidRPr="001700F2" w14:paraId="00F1827A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4DBDDDED" w14:textId="5545FF9C" w:rsidR="00CD50FD" w:rsidRPr="001700F2" w:rsidRDefault="009A7272" w:rsidP="00D20DA9">
            <w:pPr>
              <w:pStyle w:val="Heading2"/>
            </w:pPr>
            <w:r>
              <w:t>Skills</w:t>
            </w:r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2FBC2E7D2A0944A9A71BA6C7244EFD8C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07F7B27B" w14:textId="3E90062E" w:rsidR="00CD50FD" w:rsidRPr="001700F2" w:rsidRDefault="00E33BBA" w:rsidP="00D20DA9">
            <w:pPr>
              <w:pStyle w:val="Heading1"/>
            </w:pPr>
            <w:r>
              <w:t>Certifications</w:t>
            </w:r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486C2F1" w14:textId="77777777" w:rsidR="00CD50FD" w:rsidRPr="001700F2" w:rsidRDefault="00CD50FD"/>
        </w:tc>
      </w:tr>
      <w:tr w:rsidR="00CD50FD" w:rsidRPr="001700F2" w14:paraId="3188B9AF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4C273D83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186FB777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10DE0C40" w14:textId="77777777" w:rsidR="00CD50FD" w:rsidRPr="001700F2" w:rsidRDefault="00CD50FD"/>
        </w:tc>
      </w:tr>
      <w:tr w:rsidR="00CD50FD" w:rsidRPr="001700F2" w14:paraId="127E9760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2CCB0688" w14:textId="5AFBE9C4" w:rsidR="00D20DA9" w:rsidRDefault="009A7272" w:rsidP="009A7272">
            <w:pPr>
              <w:pStyle w:val="Text"/>
              <w:numPr>
                <w:ilvl w:val="0"/>
                <w:numId w:val="1"/>
              </w:numPr>
            </w:pPr>
            <w:r w:rsidRPr="009A7272">
              <w:rPr>
                <w:color w:val="434342"/>
              </w:rPr>
              <w:t>Have experience with Python, C and C++</w:t>
            </w:r>
            <w:r>
              <w:rPr>
                <w:color w:val="434342"/>
              </w:rPr>
              <w:t xml:space="preserve"> </w:t>
            </w:r>
            <w:r>
              <w:t xml:space="preserve">and </w:t>
            </w:r>
            <w:r w:rsidR="00E33BBA">
              <w:t xml:space="preserve">limited experience with </w:t>
            </w:r>
            <w:r>
              <w:t>3D modeling in Maya</w:t>
            </w:r>
          </w:p>
          <w:p w14:paraId="19DE609C" w14:textId="77777777" w:rsidR="009A7272" w:rsidRPr="009A7272" w:rsidRDefault="009A7272" w:rsidP="009A7272"/>
          <w:p w14:paraId="03C6577E" w14:textId="798404C4" w:rsidR="00366C5C" w:rsidRPr="00366C5C" w:rsidRDefault="009A7272" w:rsidP="00366C5C">
            <w:pPr>
              <w:pStyle w:val="Text"/>
              <w:numPr>
                <w:ilvl w:val="0"/>
                <w:numId w:val="1"/>
              </w:numPr>
              <w:rPr>
                <w:color w:val="434342"/>
              </w:rPr>
            </w:pPr>
            <w:r>
              <w:rPr>
                <w:rStyle w:val="jsgrdq"/>
                <w:color w:val="434342"/>
              </w:rPr>
              <w:t>Experience working with and leading groups of peopl</w:t>
            </w:r>
            <w:r w:rsidR="00366C5C">
              <w:rPr>
                <w:rStyle w:val="jsgrdq"/>
                <w:color w:val="434342"/>
              </w:rPr>
              <w:t>e</w:t>
            </w:r>
          </w:p>
        </w:tc>
        <w:tc>
          <w:tcPr>
            <w:tcW w:w="6203" w:type="dxa"/>
            <w:gridSpan w:val="2"/>
            <w:vAlign w:val="center"/>
          </w:tcPr>
          <w:p w14:paraId="7531A8C9" w14:textId="77777777" w:rsidR="00E33BBA" w:rsidRDefault="00E33BBA" w:rsidP="00E33BBA">
            <w:pPr>
              <w:pStyle w:val="Text"/>
            </w:pPr>
            <w:r>
              <w:t xml:space="preserve">Certificates earned at Ohio Hi-Point Career Center </w:t>
            </w:r>
          </w:p>
          <w:p w14:paraId="0186B184" w14:textId="77777777" w:rsidR="00E33BBA" w:rsidRDefault="00E33BBA" w:rsidP="00E33BBA">
            <w:pPr>
              <w:pStyle w:val="Text"/>
              <w:numPr>
                <w:ilvl w:val="0"/>
                <w:numId w:val="1"/>
              </w:numPr>
            </w:pPr>
            <w:r>
              <w:t>Osha 10 HR General Industry,</w:t>
            </w:r>
          </w:p>
          <w:p w14:paraId="62259D73" w14:textId="347B3AF2" w:rsidR="00D907C3" w:rsidRPr="00D907C3" w:rsidRDefault="00E33BBA" w:rsidP="00D907C3">
            <w:pPr>
              <w:pStyle w:val="Text"/>
              <w:numPr>
                <w:ilvl w:val="0"/>
                <w:numId w:val="1"/>
              </w:numPr>
            </w:pPr>
            <w:r>
              <w:t xml:space="preserve">ANSI/IPC-S-815A Soldering </w:t>
            </w:r>
          </w:p>
          <w:p w14:paraId="4EF16DFE" w14:textId="59DD9D20" w:rsidR="00D907C3" w:rsidRDefault="00E33BBA" w:rsidP="00D907C3">
            <w:pPr>
              <w:pStyle w:val="Text"/>
              <w:numPr>
                <w:ilvl w:val="0"/>
                <w:numId w:val="1"/>
              </w:numPr>
            </w:pPr>
            <w:r>
              <w:t>Computer-based Training Corporation’s ESD Certifications</w:t>
            </w:r>
          </w:p>
          <w:p w14:paraId="25E1C864" w14:textId="3E31A35C" w:rsidR="00D907C3" w:rsidRDefault="00D907C3" w:rsidP="00D907C3">
            <w:pPr>
              <w:pStyle w:val="Text"/>
              <w:numPr>
                <w:ilvl w:val="0"/>
                <w:numId w:val="1"/>
              </w:numPr>
            </w:pPr>
            <w:r>
              <w:t>Fanuc operating tool and programming</w:t>
            </w:r>
          </w:p>
          <w:p w14:paraId="1154DB9D" w14:textId="0A959FA1" w:rsidR="00D907C3" w:rsidRDefault="00D907C3" w:rsidP="00D907C3">
            <w:pPr>
              <w:pStyle w:val="Text"/>
              <w:numPr>
                <w:ilvl w:val="0"/>
                <w:numId w:val="1"/>
              </w:numPr>
            </w:pPr>
            <w:r>
              <w:t xml:space="preserve">Man lift </w:t>
            </w:r>
            <w:r w:rsidR="00587D64">
              <w:t>and forklift certification</w:t>
            </w:r>
          </w:p>
          <w:p w14:paraId="20422649" w14:textId="77777777" w:rsidR="00587D64" w:rsidRPr="00587D64" w:rsidRDefault="00587D64" w:rsidP="00587D64"/>
          <w:p w14:paraId="6A0EDDED" w14:textId="77777777" w:rsidR="00D907C3" w:rsidRPr="00D907C3" w:rsidRDefault="00D907C3" w:rsidP="00D907C3">
            <w:pPr>
              <w:pStyle w:val="Text"/>
            </w:pPr>
          </w:p>
          <w:p w14:paraId="108D41C7" w14:textId="77777777" w:rsidR="00D20DA9" w:rsidRPr="001700F2" w:rsidRDefault="00D20DA9" w:rsidP="00D20DA9">
            <w:pPr>
              <w:pStyle w:val="Text"/>
            </w:pPr>
            <w:r w:rsidRPr="001700F2">
              <w:lastRenderedPageBreak/>
              <w:t xml:space="preserve"> </w:t>
            </w:r>
          </w:p>
          <w:p w14:paraId="16EA5FD6" w14:textId="4A2A2C42" w:rsidR="00CD50FD" w:rsidRDefault="00CD50FD" w:rsidP="00CD50FD">
            <w:pPr>
              <w:pStyle w:val="Text"/>
            </w:pPr>
          </w:p>
          <w:p w14:paraId="4EF0AAAE" w14:textId="77777777" w:rsidR="00162B29" w:rsidRPr="00162B29" w:rsidRDefault="00162B29" w:rsidP="00162B29"/>
          <w:p w14:paraId="0659C28C" w14:textId="77777777" w:rsidR="007F3056" w:rsidRDefault="007F3056" w:rsidP="007F3056"/>
          <w:p w14:paraId="736A6D98" w14:textId="07CA7DB7" w:rsidR="007F3056" w:rsidRDefault="007F3056" w:rsidP="007F3056"/>
          <w:p w14:paraId="7E459936" w14:textId="4F13B49D" w:rsidR="00162B29" w:rsidRDefault="00162B29" w:rsidP="007F3056"/>
          <w:p w14:paraId="4204B896" w14:textId="77777777" w:rsidR="00162B29" w:rsidRDefault="00162B29" w:rsidP="007F3056"/>
          <w:p w14:paraId="49CBCB1F" w14:textId="77777777" w:rsidR="007F3056" w:rsidRDefault="007F3056" w:rsidP="007F3056"/>
          <w:p w14:paraId="162131C2" w14:textId="54FB5A80" w:rsidR="007F3056" w:rsidRPr="007F3056" w:rsidRDefault="007F3056" w:rsidP="007F3056"/>
        </w:tc>
      </w:tr>
      <w:tr w:rsidR="00CD50FD" w:rsidRPr="001700F2" w14:paraId="665C16AB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1D8204AF" w14:textId="71B883C8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FFA7A01" w14:textId="77777777" w:rsidR="00CD50FD" w:rsidRPr="001700F2" w:rsidRDefault="00000000" w:rsidP="00D20DA9">
            <w:pPr>
              <w:pStyle w:val="Heading1"/>
            </w:pPr>
            <w:sdt>
              <w:sdtPr>
                <w:id w:val="-513380234"/>
                <w:placeholder>
                  <w:docPart w:val="E8B28F814800492C8DC367ECC30DDCD8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67273654" w14:textId="77777777" w:rsidR="00CD50FD" w:rsidRPr="001700F2" w:rsidRDefault="00CD50FD"/>
        </w:tc>
      </w:tr>
      <w:tr w:rsidR="00CD50FD" w:rsidRPr="001700F2" w14:paraId="1BE00607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75DE9C5F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7821EB2F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484861E2" w14:textId="77777777" w:rsidR="00CD50FD" w:rsidRPr="001700F2" w:rsidRDefault="00CD50FD"/>
        </w:tc>
      </w:tr>
      <w:tr w:rsidR="00CD50FD" w:rsidRPr="001700F2" w14:paraId="39BAB4AE" w14:textId="77777777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14:paraId="7C53F5BC" w14:textId="77777777" w:rsidR="00CD50FD" w:rsidRPr="001700F2" w:rsidRDefault="00CD50FD"/>
        </w:tc>
        <w:tc>
          <w:tcPr>
            <w:tcW w:w="6203" w:type="dxa"/>
            <w:gridSpan w:val="2"/>
            <w:vAlign w:val="center"/>
          </w:tcPr>
          <w:p w14:paraId="38C5AE9A" w14:textId="77777777" w:rsidR="007F3056" w:rsidRDefault="007F3056" w:rsidP="00D20DA9">
            <w:pPr>
              <w:pStyle w:val="Text"/>
              <w:rPr>
                <w:rStyle w:val="HeaderChar"/>
                <w:b/>
                <w:bCs/>
                <w:color w:val="434342"/>
              </w:rPr>
            </w:pPr>
          </w:p>
          <w:p w14:paraId="2C3FD539" w14:textId="0B939B9E" w:rsidR="007F3056" w:rsidRPr="007F3056" w:rsidRDefault="00E33BBA" w:rsidP="00D20DA9">
            <w:pPr>
              <w:pStyle w:val="Text"/>
              <w:rPr>
                <w:rStyle w:val="HeaderChar"/>
                <w:b/>
                <w:bCs/>
                <w:color w:val="434342"/>
              </w:rPr>
            </w:pPr>
            <w:r w:rsidRPr="007F3056">
              <w:rPr>
                <w:rStyle w:val="HeaderChar"/>
                <w:b/>
                <w:bCs/>
                <w:color w:val="434342"/>
              </w:rPr>
              <w:t xml:space="preserve">Eagle </w:t>
            </w:r>
            <w:r w:rsidR="007F3056" w:rsidRPr="007F3056">
              <w:rPr>
                <w:rStyle w:val="HeaderChar"/>
                <w:b/>
                <w:bCs/>
                <w:color w:val="434342"/>
              </w:rPr>
              <w:t>S</w:t>
            </w:r>
            <w:r w:rsidRPr="007F3056">
              <w:rPr>
                <w:rStyle w:val="HeaderChar"/>
                <w:b/>
                <w:bCs/>
                <w:color w:val="434342"/>
              </w:rPr>
              <w:t>cout</w:t>
            </w:r>
            <w:r w:rsidR="007F3056" w:rsidRPr="007F3056">
              <w:rPr>
                <w:rStyle w:val="HeaderChar"/>
                <w:b/>
                <w:bCs/>
                <w:color w:val="434342"/>
              </w:rPr>
              <w:t>, Boy Scouts of America</w:t>
            </w:r>
          </w:p>
          <w:p w14:paraId="7783BA9C" w14:textId="41380815" w:rsidR="00D20DA9" w:rsidRPr="001700F2" w:rsidRDefault="00E33BBA" w:rsidP="00D20DA9">
            <w:pPr>
              <w:pStyle w:val="Text"/>
            </w:pPr>
            <w:r w:rsidRPr="00E33BBA">
              <w:rPr>
                <w:rStyle w:val="HeaderChar"/>
                <w:color w:val="434342"/>
              </w:rPr>
              <w:t>S</w:t>
            </w:r>
            <w:r w:rsidR="007F3056">
              <w:rPr>
                <w:rStyle w:val="HeaderChar"/>
                <w:color w:val="434342"/>
              </w:rPr>
              <w:t>enior Patrol Leader</w:t>
            </w:r>
            <w:r w:rsidRPr="00E33BBA">
              <w:rPr>
                <w:rStyle w:val="HeaderChar"/>
                <w:color w:val="434342"/>
              </w:rPr>
              <w:t xml:space="preserve"> (equivalent to President in other clubs) of the Boy Scout Troop 355 from 2015-2018</w:t>
            </w:r>
            <w:r w:rsidR="001C3515">
              <w:rPr>
                <w:rStyle w:val="HeaderChar"/>
                <w:color w:val="434342"/>
              </w:rPr>
              <w:t>. Taught me a great deal about working with and leading others</w:t>
            </w:r>
            <w:r w:rsidR="007F3056">
              <w:rPr>
                <w:rStyle w:val="HeaderChar"/>
                <w:color w:val="434342"/>
              </w:rPr>
              <w:t>. In this elected position,</w:t>
            </w:r>
            <w:r w:rsidR="001C3515">
              <w:rPr>
                <w:rStyle w:val="HeaderChar"/>
                <w:color w:val="434342"/>
              </w:rPr>
              <w:t xml:space="preserve"> I was </w:t>
            </w:r>
            <w:r w:rsidR="007F3056">
              <w:rPr>
                <w:rStyle w:val="HeaderChar"/>
                <w:color w:val="434342"/>
              </w:rPr>
              <w:t>responsible</w:t>
            </w:r>
            <w:r w:rsidR="001C3515">
              <w:rPr>
                <w:rStyle w:val="HeaderChar"/>
                <w:color w:val="434342"/>
              </w:rPr>
              <w:t xml:space="preserve"> organizing and running </w:t>
            </w:r>
            <w:r w:rsidR="007F3056">
              <w:rPr>
                <w:rStyle w:val="HeaderChar"/>
                <w:color w:val="434342"/>
              </w:rPr>
              <w:t xml:space="preserve">meetings and </w:t>
            </w:r>
            <w:r w:rsidR="001C3515">
              <w:rPr>
                <w:rStyle w:val="HeaderChar"/>
                <w:color w:val="434342"/>
              </w:rPr>
              <w:t>events for the Troop.</w:t>
            </w:r>
          </w:p>
          <w:p w14:paraId="26F6CB40" w14:textId="77777777" w:rsidR="00CD50FD" w:rsidRDefault="00CD50FD" w:rsidP="00CD50FD">
            <w:pPr>
              <w:pStyle w:val="Text"/>
            </w:pPr>
          </w:p>
          <w:p w14:paraId="060F4623" w14:textId="2A57F660" w:rsidR="00671261" w:rsidRDefault="00373012" w:rsidP="00373012">
            <w:pPr>
              <w:pStyle w:val="Text"/>
            </w:pPr>
            <w:r w:rsidRPr="007F3056">
              <w:rPr>
                <w:b/>
                <w:bCs/>
              </w:rPr>
              <w:t>Skills USA Secretary at Ohio Hi-Point Career Center from 2017-2019.</w:t>
            </w:r>
            <w:r w:rsidR="001C3515">
              <w:t xml:space="preserve"> </w:t>
            </w:r>
            <w:r w:rsidR="007F3056">
              <w:t xml:space="preserve"> In this position, I was responsible for maintaining accurate records, meeting minutes, and assisting the president in planning and executing meetings, events, and competitive outings.</w:t>
            </w:r>
          </w:p>
          <w:p w14:paraId="139AEE75" w14:textId="2D6454DE" w:rsidR="00671261" w:rsidRPr="00671261" w:rsidRDefault="00671261" w:rsidP="00671261"/>
        </w:tc>
      </w:tr>
      <w:tr w:rsidR="00CD50FD" w:rsidRPr="001700F2" w14:paraId="3E7B14CD" w14:textId="77777777" w:rsidTr="00E10F31">
        <w:trPr>
          <w:trHeight w:val="1107"/>
        </w:trPr>
        <w:tc>
          <w:tcPr>
            <w:tcW w:w="3097" w:type="dxa"/>
          </w:tcPr>
          <w:p w14:paraId="4AB23733" w14:textId="4A171711" w:rsidR="00EF5E8D" w:rsidRPr="001700F2" w:rsidRDefault="00EF5E8D" w:rsidP="00CD50FD"/>
        </w:tc>
        <w:tc>
          <w:tcPr>
            <w:tcW w:w="6203" w:type="dxa"/>
            <w:gridSpan w:val="2"/>
          </w:tcPr>
          <w:p w14:paraId="31FC7E03" w14:textId="682E49A2" w:rsidR="00671261" w:rsidRPr="001700F2" w:rsidRDefault="00671261" w:rsidP="00CD50FD"/>
        </w:tc>
      </w:tr>
      <w:tr w:rsidR="00CD50FD" w:rsidRPr="001700F2" w14:paraId="71E18D3A" w14:textId="77777777" w:rsidTr="00CD50F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12D9E2E7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4BE27702" w14:textId="77777777" w:rsidR="00CD50FD" w:rsidRPr="001700F2" w:rsidRDefault="00000000" w:rsidP="00D20DA9">
            <w:pPr>
              <w:pStyle w:val="Heading1"/>
            </w:pPr>
            <w:sdt>
              <w:sdtPr>
                <w:id w:val="1294558939"/>
                <w:placeholder>
                  <w:docPart w:val="E32B669FEC2D4C86A420675235678E86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9FC5F51" w14:textId="77777777" w:rsidR="00CD50FD" w:rsidRPr="001700F2" w:rsidRDefault="00CD50FD"/>
        </w:tc>
      </w:tr>
      <w:tr w:rsidR="00CD50FD" w:rsidRPr="001700F2" w14:paraId="478436D0" w14:textId="77777777" w:rsidTr="00CD50F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74F3CC00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</w:tcPr>
          <w:p w14:paraId="47E6056D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5E6AEFF3" w14:textId="77777777" w:rsidR="00CD50FD" w:rsidRPr="001700F2" w:rsidRDefault="00CD50FD"/>
        </w:tc>
      </w:tr>
      <w:tr w:rsidR="00CD50FD" w:rsidRPr="001700F2" w14:paraId="0D56D12F" w14:textId="77777777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5BB474B8" w14:textId="77777777" w:rsidR="00F0502E" w:rsidRDefault="00373012" w:rsidP="00373012">
            <w:pPr>
              <w:pStyle w:val="Text"/>
            </w:pPr>
            <w:r>
              <w:t xml:space="preserve">Mike Kouse: </w:t>
            </w:r>
          </w:p>
          <w:p w14:paraId="50C2F149" w14:textId="20B1AFDD" w:rsidR="00373012" w:rsidRDefault="00373012" w:rsidP="00373012">
            <w:pPr>
              <w:pStyle w:val="Text"/>
            </w:pPr>
            <w:r>
              <w:t>Electronics Instructor, Ohio Hi-Point Career Center</w:t>
            </w:r>
          </w:p>
          <w:p w14:paraId="3DF3D82F" w14:textId="3F65F12C" w:rsidR="00373012" w:rsidRDefault="00373012" w:rsidP="00373012">
            <w:pPr>
              <w:pStyle w:val="Text"/>
            </w:pPr>
            <w:r>
              <w:t xml:space="preserve">2280 </w:t>
            </w:r>
            <w:r w:rsidR="007F3056">
              <w:t>S</w:t>
            </w:r>
            <w:r>
              <w:t xml:space="preserve">tate </w:t>
            </w:r>
            <w:r w:rsidR="007F3056">
              <w:t>R</w:t>
            </w:r>
            <w:r>
              <w:t>oute 540 Bellefontaine</w:t>
            </w:r>
            <w:r w:rsidR="007F3056">
              <w:t>, OH</w:t>
            </w:r>
          </w:p>
          <w:p w14:paraId="35964C8E" w14:textId="7FB92EF7" w:rsidR="00373012" w:rsidRDefault="00373012" w:rsidP="00373012">
            <w:pPr>
              <w:pStyle w:val="Text"/>
            </w:pPr>
            <w:r>
              <w:t xml:space="preserve">Email: </w:t>
            </w:r>
            <w:hyperlink r:id="rId8" w:history="1">
              <w:r w:rsidRPr="00D63914">
                <w:rPr>
                  <w:rStyle w:val="Hyperlink"/>
                </w:rPr>
                <w:t>mkouse@ohiohipoint.com</w:t>
              </w:r>
            </w:hyperlink>
          </w:p>
          <w:p w14:paraId="7F0F1DE6" w14:textId="5FB52476" w:rsidR="00373012" w:rsidRDefault="00373012" w:rsidP="00373012">
            <w:pPr>
              <w:pStyle w:val="Text"/>
            </w:pPr>
            <w:r>
              <w:t>937-599-3010, x1333</w:t>
            </w:r>
          </w:p>
          <w:p w14:paraId="14E5E966" w14:textId="2E095B45" w:rsidR="00373012" w:rsidRPr="00373012" w:rsidRDefault="00373012" w:rsidP="00373012">
            <w:r>
              <w:t>-----------------------------------------------------------------------------------------------------------</w:t>
            </w:r>
          </w:p>
          <w:p w14:paraId="2C412605" w14:textId="77777777" w:rsidR="007F3056" w:rsidRDefault="00373012" w:rsidP="00373012">
            <w:pPr>
              <w:pStyle w:val="Text"/>
            </w:pPr>
            <w:r>
              <w:t xml:space="preserve">John Connolly </w:t>
            </w:r>
          </w:p>
          <w:p w14:paraId="1849B427" w14:textId="2460AFB3" w:rsidR="00373012" w:rsidRDefault="00373012" w:rsidP="00373012">
            <w:pPr>
              <w:pStyle w:val="Text"/>
            </w:pPr>
            <w:r>
              <w:t xml:space="preserve">Previous </w:t>
            </w:r>
            <w:r w:rsidR="007F3056">
              <w:t>E</w:t>
            </w:r>
            <w:r>
              <w:t xml:space="preserve">mployer. Connolly Construction </w:t>
            </w:r>
          </w:p>
          <w:p w14:paraId="7D73AE80" w14:textId="77777777" w:rsidR="00373012" w:rsidRDefault="00373012" w:rsidP="00373012">
            <w:pPr>
              <w:pStyle w:val="Text"/>
            </w:pPr>
            <w:r>
              <w:t>179 Emmaus Rd. Marysville Ohio</w:t>
            </w:r>
          </w:p>
          <w:p w14:paraId="438C9FD8" w14:textId="7D36F055" w:rsidR="00373012" w:rsidRPr="00F401F0" w:rsidRDefault="00373012" w:rsidP="00373012">
            <w:pPr>
              <w:pStyle w:val="Text"/>
            </w:pPr>
            <w:r>
              <w:t>937-753-4482</w:t>
            </w:r>
          </w:p>
          <w:p w14:paraId="721EB1EB" w14:textId="60BBC019" w:rsidR="00373012" w:rsidRPr="00373012" w:rsidRDefault="00373012" w:rsidP="00373012">
            <w:pPr>
              <w:pStyle w:val="Text"/>
              <w:rPr>
                <w:b/>
                <w:bCs/>
              </w:rPr>
            </w:pPr>
            <w:r w:rsidRPr="00373012">
              <w:rPr>
                <w:b/>
                <w:bCs/>
              </w:rPr>
              <w:t>--------------------------------------------------------------------------------------------------------------------------------</w:t>
            </w:r>
          </w:p>
          <w:p w14:paraId="42A182A8" w14:textId="395E6FBB" w:rsidR="00162B29" w:rsidRDefault="00373012" w:rsidP="00162B29">
            <w:pPr>
              <w:pStyle w:val="Text"/>
            </w:pPr>
            <w:r>
              <w:t xml:space="preserve">Jason Witheroll </w:t>
            </w:r>
          </w:p>
          <w:p w14:paraId="4DDB913B" w14:textId="1557CFD2" w:rsidR="00F401F0" w:rsidRDefault="00F401F0" w:rsidP="00F401F0">
            <w:pPr>
              <w:pStyle w:val="Text"/>
            </w:pPr>
            <w:r>
              <w:t>Professor, Digital Gaming &amp; Simulation Engineering Technology, Shawnee State University</w:t>
            </w:r>
          </w:p>
          <w:p w14:paraId="13156799" w14:textId="107EA9D1" w:rsidR="00F401F0" w:rsidRDefault="00F401F0" w:rsidP="00F401F0">
            <w:pPr>
              <w:pStyle w:val="Text"/>
            </w:pPr>
            <w:r>
              <w:t>940 Second Street Portsmouth, OH 45662</w:t>
            </w:r>
          </w:p>
          <w:p w14:paraId="3734198C" w14:textId="77777777" w:rsidR="00F401F0" w:rsidRDefault="00F401F0" w:rsidP="00F401F0">
            <w:pPr>
              <w:pStyle w:val="Text"/>
            </w:pPr>
            <w:r>
              <w:t>(740) 351-3113 (office)</w:t>
            </w:r>
          </w:p>
          <w:p w14:paraId="64C4D5D7" w14:textId="77777777" w:rsidR="00F401F0" w:rsidRDefault="00F401F0" w:rsidP="00F401F0">
            <w:pPr>
              <w:pStyle w:val="Text"/>
            </w:pPr>
            <w:r>
              <w:t>(740) 578-1047 (cell)</w:t>
            </w:r>
          </w:p>
          <w:p w14:paraId="1F206B04" w14:textId="5B8CE948" w:rsidR="00162B29" w:rsidRDefault="00F401F0" w:rsidP="00162B29">
            <w:pPr>
              <w:pStyle w:val="Text"/>
            </w:pPr>
            <w:r>
              <w:t>Email: jwitherell@shawnee.edu</w:t>
            </w:r>
          </w:p>
          <w:p w14:paraId="4206DC14" w14:textId="77777777" w:rsidR="00162B29" w:rsidRPr="00373012" w:rsidRDefault="00162B29" w:rsidP="00162B29">
            <w:pPr>
              <w:pStyle w:val="Text"/>
              <w:rPr>
                <w:b/>
                <w:bCs/>
              </w:rPr>
            </w:pPr>
            <w:r w:rsidRPr="00373012">
              <w:rPr>
                <w:b/>
                <w:bCs/>
              </w:rPr>
              <w:t>--------------------------------------------------------------------------------------------------------------------------------</w:t>
            </w:r>
          </w:p>
          <w:p w14:paraId="108C1810" w14:textId="23810D66" w:rsidR="00162B29" w:rsidRDefault="00162B29" w:rsidP="00162B29">
            <w:pPr>
              <w:pStyle w:val="Text"/>
            </w:pPr>
            <w:r>
              <w:t xml:space="preserve">Mr. Mason </w:t>
            </w:r>
          </w:p>
          <w:p w14:paraId="28EBB947" w14:textId="5D27ECF7" w:rsidR="005979AF" w:rsidRDefault="005979AF" w:rsidP="005979AF">
            <w:pPr>
              <w:pStyle w:val="Text"/>
            </w:pPr>
            <w:r>
              <w:t>High Energy Research, Laboratory Area (HERLA)</w:t>
            </w:r>
          </w:p>
          <w:p w14:paraId="5FBAB3F1" w14:textId="7A9AF951" w:rsidR="005979AF" w:rsidRDefault="005979AF" w:rsidP="005979AF">
            <w:pPr>
              <w:pStyle w:val="Text"/>
            </w:pPr>
            <w:r>
              <w:lastRenderedPageBreak/>
              <w:t>Mechanical Engineer ll</w:t>
            </w:r>
          </w:p>
          <w:p w14:paraId="265B91D0" w14:textId="130E0F56" w:rsidR="005979AF" w:rsidRDefault="005979AF" w:rsidP="005979AF">
            <w:pPr>
              <w:pStyle w:val="Text"/>
            </w:pPr>
            <w:r>
              <w:t xml:space="preserve">Email: </w:t>
            </w:r>
            <w:hyperlink r:id="rId9" w:history="1">
              <w:r w:rsidRPr="00D63914">
                <w:rPr>
                  <w:rStyle w:val="Hyperlink"/>
                </w:rPr>
                <w:t>Masons@battelle.org</w:t>
              </w:r>
            </w:hyperlink>
          </w:p>
          <w:p w14:paraId="363794DE" w14:textId="16DD8570" w:rsidR="00F0502E" w:rsidRPr="00F0502E" w:rsidRDefault="005979AF" w:rsidP="00FE6DDE">
            <w:pPr>
              <w:pStyle w:val="Text"/>
            </w:pPr>
            <w:r>
              <w:t>614-424-7962</w:t>
            </w:r>
          </w:p>
        </w:tc>
      </w:tr>
    </w:tbl>
    <w:p w14:paraId="56A3A4F5" w14:textId="77777777" w:rsidR="00C55D85" w:rsidRPr="001700F2" w:rsidRDefault="00C55D85" w:rsidP="00FE6DDE"/>
    <w:sectPr w:rsidR="00C55D85" w:rsidRPr="001700F2" w:rsidSect="00F316AD">
      <w:headerReference w:type="default" r:id="rId10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3D88A" w14:textId="77777777" w:rsidR="00C67950" w:rsidRDefault="00C67950" w:rsidP="00F316AD">
      <w:r>
        <w:separator/>
      </w:r>
    </w:p>
  </w:endnote>
  <w:endnote w:type="continuationSeparator" w:id="0">
    <w:p w14:paraId="53CFFC13" w14:textId="77777777" w:rsidR="00C67950" w:rsidRDefault="00C6795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5752A" w14:textId="77777777" w:rsidR="00C67950" w:rsidRDefault="00C67950" w:rsidP="00F316AD">
      <w:r>
        <w:separator/>
      </w:r>
    </w:p>
  </w:footnote>
  <w:footnote w:type="continuationSeparator" w:id="0">
    <w:p w14:paraId="05FED046" w14:textId="77777777" w:rsidR="00C67950" w:rsidRDefault="00C67950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586B0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05987" wp14:editId="2917561A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EAD71B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21F65"/>
    <w:multiLevelType w:val="hybridMultilevel"/>
    <w:tmpl w:val="A8FEAB6C"/>
    <w:lvl w:ilvl="0" w:tplc="CA640FD2">
      <w:start w:val="93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3434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80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8F"/>
    <w:rsid w:val="000C096D"/>
    <w:rsid w:val="00162B29"/>
    <w:rsid w:val="001700F2"/>
    <w:rsid w:val="001871FF"/>
    <w:rsid w:val="001C3515"/>
    <w:rsid w:val="001E139D"/>
    <w:rsid w:val="001F4150"/>
    <w:rsid w:val="002617BC"/>
    <w:rsid w:val="0029715D"/>
    <w:rsid w:val="002B4406"/>
    <w:rsid w:val="00366C5C"/>
    <w:rsid w:val="00373012"/>
    <w:rsid w:val="0040233B"/>
    <w:rsid w:val="004037E2"/>
    <w:rsid w:val="00417663"/>
    <w:rsid w:val="00417A58"/>
    <w:rsid w:val="00490F8F"/>
    <w:rsid w:val="004D0355"/>
    <w:rsid w:val="004E6224"/>
    <w:rsid w:val="004E6CC9"/>
    <w:rsid w:val="004F5576"/>
    <w:rsid w:val="00513425"/>
    <w:rsid w:val="00587D64"/>
    <w:rsid w:val="005979AF"/>
    <w:rsid w:val="005D2581"/>
    <w:rsid w:val="005D7DCD"/>
    <w:rsid w:val="00617740"/>
    <w:rsid w:val="00671261"/>
    <w:rsid w:val="006C60E6"/>
    <w:rsid w:val="00791427"/>
    <w:rsid w:val="007D3B8F"/>
    <w:rsid w:val="007F3056"/>
    <w:rsid w:val="00802059"/>
    <w:rsid w:val="0087027B"/>
    <w:rsid w:val="0089710E"/>
    <w:rsid w:val="008A14A0"/>
    <w:rsid w:val="00914100"/>
    <w:rsid w:val="009A7272"/>
    <w:rsid w:val="009B076E"/>
    <w:rsid w:val="00A74E15"/>
    <w:rsid w:val="00B5073F"/>
    <w:rsid w:val="00B7574E"/>
    <w:rsid w:val="00B875D4"/>
    <w:rsid w:val="00BA33DC"/>
    <w:rsid w:val="00C55D85"/>
    <w:rsid w:val="00C576D3"/>
    <w:rsid w:val="00C67950"/>
    <w:rsid w:val="00CD50FD"/>
    <w:rsid w:val="00D20DA9"/>
    <w:rsid w:val="00D26A79"/>
    <w:rsid w:val="00D331D7"/>
    <w:rsid w:val="00D701D6"/>
    <w:rsid w:val="00D907C3"/>
    <w:rsid w:val="00DD5C35"/>
    <w:rsid w:val="00E10F31"/>
    <w:rsid w:val="00E31CE0"/>
    <w:rsid w:val="00E33BBA"/>
    <w:rsid w:val="00E77E12"/>
    <w:rsid w:val="00E978B6"/>
    <w:rsid w:val="00EA03EF"/>
    <w:rsid w:val="00EF5E8D"/>
    <w:rsid w:val="00F0502E"/>
    <w:rsid w:val="00F149C5"/>
    <w:rsid w:val="00F316AD"/>
    <w:rsid w:val="00F401F0"/>
    <w:rsid w:val="00FE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356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customStyle="1" w:styleId="jsgrdq">
    <w:name w:val="jsgrdq"/>
    <w:basedOn w:val="DefaultParagraphFont"/>
    <w:rsid w:val="009A7272"/>
  </w:style>
  <w:style w:type="paragraph" w:styleId="ListParagraph">
    <w:name w:val="List Paragraph"/>
    <w:basedOn w:val="Normal"/>
    <w:uiPriority w:val="34"/>
    <w:semiHidden/>
    <w:qFormat/>
    <w:rsid w:val="009A72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012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ouse@ohiohipoin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sons@battelle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tm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9B53C1670548EEAC69ED4903837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47B7-1583-4506-BF4D-578560B447D1}"/>
      </w:docPartPr>
      <w:docPartBody>
        <w:p w:rsidR="001D4177" w:rsidRDefault="005E7C54">
          <w:pPr>
            <w:pStyle w:val="7D9B53C1670548EEAC69ED49038378D9"/>
          </w:pPr>
          <w:r w:rsidRPr="001700F2">
            <w:t>OBJECTIVE</w:t>
          </w:r>
        </w:p>
      </w:docPartBody>
    </w:docPart>
    <w:docPart>
      <w:docPartPr>
        <w:name w:val="586328C03FBF4D3F9C488DE20126A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BF87-DDEB-45A2-83B7-D2A55D0A4220}"/>
      </w:docPartPr>
      <w:docPartBody>
        <w:p w:rsidR="001D4177" w:rsidRDefault="005E7C54">
          <w:pPr>
            <w:pStyle w:val="586328C03FBF4D3F9C488DE20126A738"/>
          </w:pPr>
          <w:r w:rsidRPr="001700F2">
            <w:t>EDUCATION</w:t>
          </w:r>
        </w:p>
      </w:docPartBody>
    </w:docPart>
    <w:docPart>
      <w:docPartPr>
        <w:name w:val="E192EEE4567C4A16965292131355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33CFA-5FEE-4BA0-9E69-61CC511A604B}"/>
      </w:docPartPr>
      <w:docPartBody>
        <w:p w:rsidR="001D4177" w:rsidRDefault="005E7C54">
          <w:pPr>
            <w:pStyle w:val="E192EEE4567C4A169652921313553E37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FE67667A2650422FBF17B6EF0154C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74AE1-29F9-4411-BD3C-13306D89C5AA}"/>
      </w:docPartPr>
      <w:docPartBody>
        <w:p w:rsidR="001D4177" w:rsidRDefault="005E7C54">
          <w:pPr>
            <w:pStyle w:val="FE67667A2650422FBF17B6EF0154CB43"/>
          </w:pPr>
          <w:r w:rsidRPr="001700F2">
            <w:t>EXPERIENCE</w:t>
          </w:r>
        </w:p>
      </w:docPartBody>
    </w:docPart>
    <w:docPart>
      <w:docPartPr>
        <w:name w:val="2FBC2E7D2A0944A9A71BA6C7244EF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FEA18-FF9D-4AAB-BE56-8764344C666A}"/>
      </w:docPartPr>
      <w:docPartBody>
        <w:p w:rsidR="001D4177" w:rsidRDefault="005E7C54">
          <w:pPr>
            <w:pStyle w:val="2FBC2E7D2A0944A9A71BA6C7244EFD8C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E8B28F814800492C8DC367ECC30DD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BBFF0-4101-454D-A9A8-62A2A009DDD2}"/>
      </w:docPartPr>
      <w:docPartBody>
        <w:p w:rsidR="001D4177" w:rsidRDefault="005E7C54">
          <w:pPr>
            <w:pStyle w:val="E8B28F814800492C8DC367ECC30DDCD8"/>
          </w:pPr>
          <w:r w:rsidRPr="001700F2">
            <w:t>LEADERSHIP</w:t>
          </w:r>
        </w:p>
      </w:docPartBody>
    </w:docPart>
    <w:docPart>
      <w:docPartPr>
        <w:name w:val="E32B669FEC2D4C86A420675235678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AB3-2FA2-4BFD-A6C8-EB8BEF443BA8}"/>
      </w:docPartPr>
      <w:docPartBody>
        <w:p w:rsidR="001D4177" w:rsidRDefault="005E7C54">
          <w:pPr>
            <w:pStyle w:val="E32B669FEC2D4C86A420675235678E86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54"/>
    <w:rsid w:val="00052653"/>
    <w:rsid w:val="001D4177"/>
    <w:rsid w:val="0049566B"/>
    <w:rsid w:val="005E7C54"/>
    <w:rsid w:val="00C9077F"/>
    <w:rsid w:val="00E00024"/>
    <w:rsid w:val="00ED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B53C1670548EEAC69ED49038378D9">
    <w:name w:val="7D9B53C1670548EEAC69ED49038378D9"/>
  </w:style>
  <w:style w:type="paragraph" w:customStyle="1" w:styleId="586328C03FBF4D3F9C488DE20126A738">
    <w:name w:val="586328C03FBF4D3F9C488DE20126A738"/>
  </w:style>
  <w:style w:type="character" w:customStyle="1" w:styleId="Accent">
    <w:name w:val="Accent"/>
    <w:basedOn w:val="DefaultParagraphFont"/>
    <w:uiPriority w:val="1"/>
    <w:qFormat/>
    <w:rPr>
      <w:color w:val="833C0B" w:themeColor="accent2" w:themeShade="80"/>
    </w:rPr>
  </w:style>
  <w:style w:type="paragraph" w:customStyle="1" w:styleId="E192EEE4567C4A169652921313553E37">
    <w:name w:val="E192EEE4567C4A169652921313553E37"/>
  </w:style>
  <w:style w:type="paragraph" w:customStyle="1" w:styleId="FE67667A2650422FBF17B6EF0154CB43">
    <w:name w:val="FE67667A2650422FBF17B6EF0154CB43"/>
  </w:style>
  <w:style w:type="paragraph" w:customStyle="1" w:styleId="2FBC2E7D2A0944A9A71BA6C7244EFD8C">
    <w:name w:val="2FBC2E7D2A0944A9A71BA6C7244EFD8C"/>
  </w:style>
  <w:style w:type="paragraph" w:customStyle="1" w:styleId="E8B28F814800492C8DC367ECC30DDCD8">
    <w:name w:val="E8B28F814800492C8DC367ECC30DDCD8"/>
  </w:style>
  <w:style w:type="paragraph" w:customStyle="1" w:styleId="E32B669FEC2D4C86A420675235678E86">
    <w:name w:val="E32B669FEC2D4C86A420675235678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7969B-FF82-42BD-AD67-F627740A6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2022-09-02T15:45:00Z</dcterms:created>
  <dcterms:modified xsi:type="dcterms:W3CDTF">2022-09-02T15:45:00Z</dcterms:modified>
</cp:coreProperties>
</file>